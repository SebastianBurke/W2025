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6920" w14:textId="7F1AA90F" w:rsidR="00907FCF" w:rsidRDefault="00000000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Content>
          <w:r w:rsidR="00103231">
            <w:t>HIA3</w:t>
          </w:r>
          <w:r w:rsidR="1D101B4C">
            <w:t xml:space="preserve"> Meeting</w:t>
          </w:r>
        </w:sdtContent>
      </w:sdt>
      <w:r w:rsidR="008B14EC">
        <w:t xml:space="preserve"> |MINUTES</w:t>
      </w:r>
    </w:p>
    <w:p w14:paraId="68F594F7" w14:textId="2F512BB7" w:rsidR="00170F6A" w:rsidRDefault="008B14EC">
      <w:pPr>
        <w:pStyle w:val="Subtitle"/>
      </w:pPr>
      <w:r>
        <w:t>Meeting date | time</w:t>
      </w:r>
      <w:r w:rsidR="00B91059" w:rsidRPr="00B91059">
        <w:rPr>
          <w:rStyle w:val="SubtleEmphasis"/>
        </w:rPr>
        <w:t xml:space="preserve"> </w:t>
      </w:r>
      <w:sdt>
        <w:sdtPr>
          <w:rPr>
            <w:rStyle w:val="SubtleEmphasis"/>
          </w:rPr>
          <w:id w:val="-471444906"/>
          <w:placeholder>
            <w:docPart w:val="A573DB00677D8549BCAD814001C07480"/>
          </w:placeholder>
          <w:date w:fullDate="2024-10-28T1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26F87">
            <w:rPr>
              <w:rStyle w:val="SubtleEmphasis"/>
            </w:rPr>
            <w:t>10/28/2024 10:00 AM</w:t>
          </w:r>
        </w:sdtContent>
      </w:sdt>
      <w:r>
        <w:t xml:space="preserve"> </w:t>
      </w:r>
      <w:r w:rsidR="00170F6A">
        <w:t xml:space="preserve"> </w:t>
      </w:r>
    </w:p>
    <w:p w14:paraId="3060A53E" w14:textId="3CAD5BEC" w:rsidR="00907FCF" w:rsidRDefault="008B14EC">
      <w:pPr>
        <w:pStyle w:val="Subtitle"/>
      </w:pPr>
      <w:r>
        <w:t>Meeting location</w:t>
      </w:r>
      <w:r w:rsidR="6204B5B0">
        <w:t xml:space="preserve"> </w:t>
      </w:r>
      <w:sdt>
        <w:sdtPr>
          <w:rPr>
            <w:rStyle w:val="SubtleEmphasis"/>
          </w:rPr>
          <w:id w:val="465398058"/>
          <w:placeholder>
            <w:docPart w:val="4161C2B73AB52C43BCF9A495BDB42C6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6204B5B0" w:rsidRPr="61011EBF">
            <w:rPr>
              <w:rStyle w:val="SubtleEmphasis"/>
            </w:rPr>
            <w:t xml:space="preserve">Room </w:t>
          </w:r>
          <w:r w:rsidR="00826F87">
            <w:rPr>
              <w:rStyle w:val="SubtleEmphasis"/>
            </w:rPr>
            <w:t>B-221</w:t>
          </w:r>
          <w:r w:rsidR="5498CC09" w:rsidRPr="30B63056">
            <w:rPr>
              <w:rStyle w:val="SubtleEmphasis"/>
            </w:rPr>
            <w:t xml:space="preserve"> </w:t>
          </w:r>
          <w:r w:rsidR="5498CC09" w:rsidRPr="2F6CAFF6">
            <w:rPr>
              <w:rStyle w:val="SubtleEmphasis"/>
            </w:rPr>
            <w:t>at Cegep</w:t>
          </w:r>
          <w:r w:rsidR="5498CC09" w:rsidRPr="38A5866F">
            <w:rPr>
              <w:rStyle w:val="SubtleEmphasis"/>
            </w:rPr>
            <w:t xml:space="preserve"> </w:t>
          </w:r>
          <w:r w:rsidR="5498CC09" w:rsidRPr="71523A57">
            <w:rPr>
              <w:rStyle w:val="SubtleEmphasis"/>
            </w:rPr>
            <w:t xml:space="preserve">Heritage </w:t>
          </w:r>
          <w:r w:rsidR="5498CC09" w:rsidRPr="532CCA04">
            <w:rPr>
              <w:rStyle w:val="SubtleEmphasis"/>
            </w:rPr>
            <w:t>College</w:t>
          </w:r>
        </w:sdtContent>
      </w:sdt>
    </w:p>
    <w:p w14:paraId="06B00961" w14:textId="77777777" w:rsidR="00170F6A" w:rsidRDefault="00170F6A" w:rsidP="00170F6A">
      <w:pPr>
        <w:pStyle w:val="Heading1"/>
      </w:pPr>
      <w:r>
        <w:t>Attendees</w:t>
      </w:r>
    </w:p>
    <w:p w14:paraId="2A647727" w14:textId="77777777" w:rsidR="00170F6A" w:rsidRDefault="00170F6A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798"/>
        <w:gridCol w:w="3597"/>
      </w:tblGrid>
      <w:tr w:rsidR="00E367E1" w14:paraId="405C3726" w14:textId="77777777" w:rsidTr="004471B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BA29EC0" w14:textId="736399B7" w:rsidR="2F5AFBAC" w:rsidRDefault="2F5AFBAC" w:rsidP="054EB34E">
            <w:r w:rsidRPr="054EB34E">
              <w:rPr>
                <w:rFonts w:ascii="Palatino Linotype" w:eastAsia="Palatino Linotype" w:hAnsi="Palatino Linotype" w:cs="Palatino Linotype"/>
              </w:rPr>
              <w:t xml:space="preserve">To: </w:t>
            </w:r>
            <w:r w:rsidR="005232F4">
              <w:rPr>
                <w:rFonts w:ascii="Palatino Linotype" w:eastAsia="Palatino Linotype" w:hAnsi="Palatino Linotype" w:cs="Palatino Linotype"/>
              </w:rPr>
              <w:t>Richard Chan</w:t>
            </w:r>
            <w:r w:rsidRPr="054EB34E">
              <w:rPr>
                <w:rFonts w:ascii="Palatino Linotype" w:eastAsia="Palatino Linotype" w:hAnsi="Palatino Linotype" w:cs="Palatino Linotype"/>
              </w:rPr>
              <w:t>, Customer</w:t>
            </w:r>
          </w:p>
          <w:p w14:paraId="496068C9" w14:textId="5396CD52" w:rsidR="054EB34E" w:rsidRDefault="054EB34E" w:rsidP="054EB34E">
            <w:pPr>
              <w:rPr>
                <w:rFonts w:ascii="Palatino Linotype" w:eastAsia="Palatino Linotype" w:hAnsi="Palatino Linotype" w:cs="Palatino Linotype"/>
              </w:rPr>
            </w:pPr>
          </w:p>
          <w:p w14:paraId="10299FB8" w14:textId="1F882189" w:rsidR="005232F4" w:rsidRDefault="005232F4" w:rsidP="054EB34E">
            <w:pPr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Christopher Elliot, Project Manager</w:t>
            </w:r>
          </w:p>
          <w:p w14:paraId="7ECBC666" w14:textId="5384291A" w:rsidR="054EB34E" w:rsidRDefault="005232F4" w:rsidP="054EB34E">
            <w:r>
              <w:rPr>
                <w:rFonts w:ascii="Palatino Linotype" w:eastAsia="Palatino Linotype" w:hAnsi="Palatino Linotype" w:cs="Palatino Linotype"/>
              </w:rPr>
              <w:t xml:space="preserve">Joshua Magnan, Driver, </w:t>
            </w:r>
            <w:r w:rsidR="054EB34E" w:rsidRPr="054EB34E">
              <w:rPr>
                <w:rFonts w:ascii="Palatino Linotype" w:eastAsia="Palatino Linotype" w:hAnsi="Palatino Linotype" w:cs="Palatino Linotype"/>
              </w:rPr>
              <w:t>Scribe</w:t>
            </w:r>
          </w:p>
          <w:p w14:paraId="7FCD0107" w14:textId="124286F4" w:rsidR="054EB34E" w:rsidRDefault="005232F4" w:rsidP="054EB34E">
            <w:r>
              <w:rPr>
                <w:rFonts w:ascii="Palatino Linotype" w:eastAsia="Palatino Linotype" w:hAnsi="Palatino Linotype" w:cs="Palatino Linotype"/>
              </w:rPr>
              <w:t xml:space="preserve">Pierre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Badra</w:t>
            </w:r>
            <w:proofErr w:type="spellEnd"/>
            <w:r w:rsidR="054EB34E" w:rsidRPr="054EB34E">
              <w:rPr>
                <w:rFonts w:ascii="Palatino Linotype" w:eastAsia="Palatino Linotype" w:hAnsi="Palatino Linotype" w:cs="Palatino Linotype"/>
              </w:rPr>
              <w:t>, Speaker</w:t>
            </w:r>
          </w:p>
          <w:p w14:paraId="10AB5FE3" w14:textId="6510D019" w:rsidR="054EB34E" w:rsidRDefault="005232F4" w:rsidP="054EB34E">
            <w:r>
              <w:rPr>
                <w:rFonts w:ascii="Palatino Linotype" w:eastAsia="Palatino Linotype" w:hAnsi="Palatino Linotype" w:cs="Palatino Linotype"/>
              </w:rPr>
              <w:t xml:space="preserve">Ryan Somers, </w:t>
            </w:r>
            <w:r w:rsidR="054EB34E" w:rsidRPr="054EB34E">
              <w:rPr>
                <w:rFonts w:ascii="Palatino Linotype" w:eastAsia="Palatino Linotype" w:hAnsi="Palatino Linotype" w:cs="Palatino Linotype"/>
              </w:rPr>
              <w:t>Speaker</w:t>
            </w:r>
          </w:p>
          <w:p w14:paraId="6817CA24" w14:textId="72907E60" w:rsidR="65BE7DE9" w:rsidRDefault="005232F4" w:rsidP="054EB34E">
            <w:r>
              <w:rPr>
                <w:rFonts w:ascii="Palatino Linotype" w:eastAsia="Palatino Linotype" w:hAnsi="Palatino Linotype" w:cs="Palatino Linotype"/>
              </w:rPr>
              <w:t xml:space="preserve">Sabrina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Tochkov</w:t>
            </w:r>
            <w:proofErr w:type="spellEnd"/>
            <w:r w:rsidR="65BE7DE9" w:rsidRPr="054EB34E">
              <w:rPr>
                <w:rFonts w:ascii="Palatino Linotype" w:eastAsia="Palatino Linotype" w:hAnsi="Palatino Linotype" w:cs="Palatino Linotype"/>
              </w:rPr>
              <w:t>, Speaker</w:t>
            </w:r>
          </w:p>
          <w:p w14:paraId="69ED6E90" w14:textId="045BDEEF" w:rsidR="61AD6843" w:rsidRDefault="005232F4" w:rsidP="005232F4">
            <w:r>
              <w:rPr>
                <w:rFonts w:ascii="Palatino Linotype" w:eastAsia="Palatino Linotype" w:hAnsi="Palatino Linotype" w:cs="Palatino Linotype"/>
              </w:rPr>
              <w:t>Sebastian Canales Burke</w:t>
            </w:r>
            <w:r w:rsidR="65BE7DE9" w:rsidRPr="054EB34E">
              <w:rPr>
                <w:rFonts w:ascii="Palatino Linotype" w:eastAsia="Palatino Linotype" w:hAnsi="Palatino Linotype" w:cs="Palatino Linotype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</w:rPr>
              <w:t>Speaker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06C95455" w14:textId="7099A2CA" w:rsidR="054EB34E" w:rsidRDefault="054EB34E" w:rsidP="054EB34E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5C478F95" w14:textId="77777777" w:rsidR="00E367E1" w:rsidRDefault="00E367E1" w:rsidP="00E367E1"/>
        </w:tc>
      </w:tr>
      <w:tr w:rsidR="00E367E1" w14:paraId="76D53A8A" w14:textId="77777777" w:rsidTr="004471B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17A1A7E" w14:textId="77777777" w:rsidR="00E367E1" w:rsidRDefault="00E367E1" w:rsidP="054EB34E">
            <w:pPr>
              <w:ind w:left="0"/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6457225F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DCE851A" w14:textId="77777777" w:rsidR="00E367E1" w:rsidRDefault="00E367E1" w:rsidP="00E367E1">
            <w:pPr>
              <w:ind w:left="0"/>
            </w:pPr>
          </w:p>
        </w:tc>
      </w:tr>
      <w:tr w:rsidR="001B1500" w14:paraId="0E8E1B65" w14:textId="77777777" w:rsidTr="004471B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CB17D26" w14:textId="77777777" w:rsidR="001B1500" w:rsidRDefault="001B1500" w:rsidP="054EB34E">
            <w:pPr>
              <w:ind w:left="0"/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701B1B0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5AE7ED79" w14:textId="77777777" w:rsidR="001B1500" w:rsidRDefault="001B1500" w:rsidP="001B1500">
            <w:pPr>
              <w:ind w:left="0"/>
            </w:pPr>
          </w:p>
        </w:tc>
      </w:tr>
      <w:tr w:rsidR="001B1500" w14:paraId="137E4597" w14:textId="77777777" w:rsidTr="004471B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CBD9C66" w14:textId="77777777" w:rsidR="001B1500" w:rsidRDefault="001B1500" w:rsidP="001B1500"/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1125E36D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5929580" w14:textId="77777777" w:rsidR="001B1500" w:rsidRDefault="001B1500" w:rsidP="001B1500">
            <w:pPr>
              <w:ind w:left="0"/>
            </w:pPr>
          </w:p>
        </w:tc>
      </w:tr>
    </w:tbl>
    <w:p w14:paraId="6E406F85" w14:textId="77777777" w:rsidR="00E367E1" w:rsidRDefault="00170F6A">
      <w:pPr>
        <w:pStyle w:val="Heading1"/>
      </w:pPr>
      <w:r>
        <w:t>Invited but Did Not Attend</w:t>
      </w:r>
    </w:p>
    <w:p w14:paraId="1DB8D517" w14:textId="786AECAB" w:rsidR="6EB125E6" w:rsidRDefault="61D479A0" w:rsidP="45239290">
      <w:r>
        <w:t>N/A</w:t>
      </w:r>
    </w:p>
    <w:p w14:paraId="4A071EE4" w14:textId="77777777" w:rsidR="00170F6A" w:rsidRDefault="00170F6A" w:rsidP="00170F6A">
      <w:pPr>
        <w:pStyle w:val="Heading1"/>
      </w:pPr>
      <w:r>
        <w:t>Subject</w:t>
      </w:r>
    </w:p>
    <w:p w14:paraId="294798D0" w14:textId="57A263F6" w:rsidR="15E9ECD9" w:rsidRDefault="0011274B" w:rsidP="4F20851F">
      <w:r>
        <w:t>HIA3 Design Demo</w:t>
      </w:r>
    </w:p>
    <w:p w14:paraId="3ACB7A0F" w14:textId="77777777" w:rsidR="003B53E1" w:rsidRDefault="003B53E1" w:rsidP="003B53E1">
      <w:pPr>
        <w:pStyle w:val="Subtitle"/>
        <w:ind w:left="0"/>
      </w:pPr>
    </w:p>
    <w:p w14:paraId="2B165C61" w14:textId="2BC5F32C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357E58D9" w14:textId="2141AD44" w:rsidR="168CCF6F" w:rsidRDefault="0011274B">
      <w:r>
        <w:t>Use Case Design</w:t>
      </w:r>
    </w:p>
    <w:p w14:paraId="086612C5" w14:textId="1D65573D" w:rsidR="0011274B" w:rsidRDefault="0011274B">
      <w:r>
        <w:t>System Context Design</w:t>
      </w:r>
    </w:p>
    <w:p w14:paraId="7F602228" w14:textId="1D6202C2" w:rsidR="0011274B" w:rsidRDefault="0011274B">
      <w:r>
        <w:t>UI/UX Design</w:t>
      </w:r>
    </w:p>
    <w:p w14:paraId="1C1456C2" w14:textId="4A17345E" w:rsidR="0011274B" w:rsidRDefault="0011274B">
      <w:r>
        <w:t>Technical Risks</w:t>
      </w:r>
    </w:p>
    <w:p w14:paraId="42327E1F" w14:textId="7FD32FF2" w:rsidR="054EB34E" w:rsidRDefault="054EB34E">
      <w:r>
        <w:br w:type="page"/>
      </w:r>
    </w:p>
    <w:p w14:paraId="071ACBB3" w14:textId="32F3D5E6" w:rsidR="00170F6A" w:rsidRDefault="00170F6A" w:rsidP="00170F6A">
      <w:pPr>
        <w:pStyle w:val="Heading1"/>
      </w:pPr>
      <w:r>
        <w:lastRenderedPageBreak/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0EC6ADA1" w14:textId="77777777" w:rsidTr="054EB34E">
        <w:trPr>
          <w:trHeight w:val="738"/>
        </w:trPr>
        <w:tc>
          <w:tcPr>
            <w:tcW w:w="1502" w:type="dxa"/>
          </w:tcPr>
          <w:p w14:paraId="2A0541C2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26B87E01" w14:textId="4D22D285" w:rsidR="00D851F4" w:rsidRDefault="0089184E" w:rsidP="00170F6A">
            <w:pPr>
              <w:ind w:left="0"/>
            </w:pPr>
            <w:r>
              <w:t>HIA Admin cannot manage apps</w:t>
            </w:r>
          </w:p>
        </w:tc>
      </w:tr>
      <w:tr w:rsidR="00D851F4" w14:paraId="7DFCF82E" w14:textId="77777777" w:rsidTr="054EB34E">
        <w:trPr>
          <w:trHeight w:val="447"/>
        </w:trPr>
        <w:tc>
          <w:tcPr>
            <w:tcW w:w="1502" w:type="dxa"/>
          </w:tcPr>
          <w:p w14:paraId="76FFB4FA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4ACEE390" w14:textId="7B7A40F4" w:rsidR="00D851F4" w:rsidRDefault="0089184E" w:rsidP="00170F6A">
            <w:pPr>
              <w:ind w:left="0"/>
            </w:pPr>
            <w:r>
              <w:t>Add legacy flag</w:t>
            </w:r>
          </w:p>
        </w:tc>
      </w:tr>
      <w:tr w:rsidR="00D851F4" w14:paraId="5800C0F0" w14:textId="77777777" w:rsidTr="054EB34E">
        <w:trPr>
          <w:trHeight w:val="447"/>
        </w:trPr>
        <w:tc>
          <w:tcPr>
            <w:tcW w:w="1502" w:type="dxa"/>
          </w:tcPr>
          <w:p w14:paraId="6CC9F9FD" w14:textId="79676B2A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1B8853BA" w14:textId="6626F9A0" w:rsidR="00D851F4" w:rsidRDefault="0089184E" w:rsidP="00170F6A">
            <w:pPr>
              <w:ind w:left="0"/>
            </w:pPr>
            <w:r>
              <w:t>No need for a request system</w:t>
            </w:r>
          </w:p>
        </w:tc>
      </w:tr>
      <w:tr w:rsidR="00972085" w14:paraId="6C98817C" w14:textId="77777777" w:rsidTr="054EB34E">
        <w:trPr>
          <w:trHeight w:val="447"/>
        </w:trPr>
        <w:tc>
          <w:tcPr>
            <w:tcW w:w="1502" w:type="dxa"/>
          </w:tcPr>
          <w:p w14:paraId="33AD6CF1" w14:textId="5561C2D9" w:rsidR="00972085" w:rsidRDefault="0091237F" w:rsidP="00170F6A">
            <w:pPr>
              <w:ind w:left="0"/>
            </w:pPr>
            <w:r>
              <w:t>D4</w:t>
            </w:r>
          </w:p>
        </w:tc>
        <w:tc>
          <w:tcPr>
            <w:tcW w:w="8322" w:type="dxa"/>
          </w:tcPr>
          <w:p w14:paraId="1F39199E" w14:textId="405EC6A8" w:rsidR="00972085" w:rsidRPr="0044256C" w:rsidRDefault="0089184E" w:rsidP="00170F6A">
            <w:pPr>
              <w:ind w:left="0"/>
            </w:pPr>
            <w:r>
              <w:t>Automate CRUD through the app</w:t>
            </w:r>
          </w:p>
        </w:tc>
      </w:tr>
      <w:tr w:rsidR="00972085" w14:paraId="34886815" w14:textId="77777777" w:rsidTr="054EB34E">
        <w:trPr>
          <w:trHeight w:val="447"/>
        </w:trPr>
        <w:tc>
          <w:tcPr>
            <w:tcW w:w="1502" w:type="dxa"/>
          </w:tcPr>
          <w:p w14:paraId="3815F847" w14:textId="6CE18E89" w:rsidR="00972085" w:rsidRDefault="0091237F" w:rsidP="00170F6A">
            <w:pPr>
              <w:ind w:left="0"/>
            </w:pPr>
            <w:r>
              <w:t>D5</w:t>
            </w:r>
          </w:p>
        </w:tc>
        <w:tc>
          <w:tcPr>
            <w:tcW w:w="8322" w:type="dxa"/>
          </w:tcPr>
          <w:p w14:paraId="3DE27AA9" w14:textId="7A4C8B30" w:rsidR="0089184E" w:rsidRPr="0044256C" w:rsidRDefault="0089184E" w:rsidP="00170F6A">
            <w:pPr>
              <w:ind w:left="0"/>
            </w:pPr>
            <w:r>
              <w:t>Logging – Login failures (5 or more)</w:t>
            </w:r>
          </w:p>
        </w:tc>
      </w:tr>
      <w:tr w:rsidR="00972085" w14:paraId="58964612" w14:textId="77777777" w:rsidTr="054EB34E">
        <w:trPr>
          <w:trHeight w:val="447"/>
        </w:trPr>
        <w:tc>
          <w:tcPr>
            <w:tcW w:w="1502" w:type="dxa"/>
          </w:tcPr>
          <w:p w14:paraId="687A6816" w14:textId="446A18FC" w:rsidR="00972085" w:rsidRDefault="00D83ACF" w:rsidP="00170F6A">
            <w:pPr>
              <w:ind w:left="0"/>
            </w:pPr>
            <w:r>
              <w:t>D6</w:t>
            </w:r>
          </w:p>
        </w:tc>
        <w:tc>
          <w:tcPr>
            <w:tcW w:w="8322" w:type="dxa"/>
          </w:tcPr>
          <w:p w14:paraId="3AF809A1" w14:textId="2911A953" w:rsidR="00972085" w:rsidRPr="0044256C" w:rsidRDefault="0089184E" w:rsidP="00170F6A">
            <w:pPr>
              <w:ind w:left="0"/>
            </w:pPr>
            <w:r>
              <w:t>Logging – Which app is the busiest</w:t>
            </w:r>
          </w:p>
        </w:tc>
      </w:tr>
      <w:tr w:rsidR="00FE609C" w14:paraId="5EB774DB" w14:textId="77777777" w:rsidTr="054EB34E">
        <w:trPr>
          <w:trHeight w:val="447"/>
        </w:trPr>
        <w:tc>
          <w:tcPr>
            <w:tcW w:w="1502" w:type="dxa"/>
          </w:tcPr>
          <w:p w14:paraId="7E6E7476" w14:textId="130E30C4" w:rsidR="00FE609C" w:rsidRDefault="00FE609C" w:rsidP="00170F6A">
            <w:pPr>
              <w:ind w:left="0"/>
            </w:pPr>
            <w:r>
              <w:t>D7</w:t>
            </w:r>
          </w:p>
        </w:tc>
        <w:tc>
          <w:tcPr>
            <w:tcW w:w="8322" w:type="dxa"/>
          </w:tcPr>
          <w:p w14:paraId="6E76CD86" w14:textId="624CCEC5" w:rsidR="00FE609C" w:rsidRDefault="0089184E" w:rsidP="00170F6A">
            <w:pPr>
              <w:ind w:left="0"/>
            </w:pPr>
            <w:r>
              <w:t>Logging – What’s been added, updated, removed to specific apps</w:t>
            </w:r>
          </w:p>
        </w:tc>
      </w:tr>
      <w:tr w:rsidR="00511E83" w14:paraId="08581964" w14:textId="77777777" w:rsidTr="054EB34E">
        <w:trPr>
          <w:trHeight w:val="447"/>
        </w:trPr>
        <w:tc>
          <w:tcPr>
            <w:tcW w:w="1502" w:type="dxa"/>
          </w:tcPr>
          <w:p w14:paraId="60753875" w14:textId="4612B16E" w:rsidR="00511E83" w:rsidRDefault="005A3A4A" w:rsidP="00170F6A">
            <w:pPr>
              <w:ind w:left="0"/>
            </w:pPr>
            <w:r>
              <w:t>D8</w:t>
            </w:r>
          </w:p>
        </w:tc>
        <w:tc>
          <w:tcPr>
            <w:tcW w:w="8322" w:type="dxa"/>
          </w:tcPr>
          <w:p w14:paraId="0C03C98F" w14:textId="48E31ECB" w:rsidR="00511E83" w:rsidRPr="00FE609C" w:rsidRDefault="0089184E" w:rsidP="00170F6A">
            <w:pPr>
              <w:ind w:left="0"/>
            </w:pPr>
            <w:r>
              <w:t>Logging – Positive vs negative activity</w:t>
            </w:r>
          </w:p>
        </w:tc>
      </w:tr>
      <w:tr w:rsidR="00E816DC" w14:paraId="7C5C8803" w14:textId="77777777" w:rsidTr="054EB34E">
        <w:trPr>
          <w:trHeight w:val="447"/>
        </w:trPr>
        <w:tc>
          <w:tcPr>
            <w:tcW w:w="1502" w:type="dxa"/>
          </w:tcPr>
          <w:p w14:paraId="2D3A435F" w14:textId="58611D58" w:rsidR="00E816DC" w:rsidRDefault="00E816DC" w:rsidP="00170F6A">
            <w:pPr>
              <w:ind w:left="0"/>
            </w:pPr>
            <w:r>
              <w:t>D9</w:t>
            </w:r>
          </w:p>
        </w:tc>
        <w:tc>
          <w:tcPr>
            <w:tcW w:w="8322" w:type="dxa"/>
          </w:tcPr>
          <w:p w14:paraId="2F376CFA" w14:textId="7541DFB1" w:rsidR="00E816DC" w:rsidRPr="00511E83" w:rsidRDefault="0089184E" w:rsidP="00170F6A">
            <w:pPr>
              <w:ind w:left="0"/>
            </w:pPr>
            <w:r>
              <w:t>New Priority – 1. Sub-space for sub admins CRUD. 2. SOAP legacy apps. 3. REST for new apps</w:t>
            </w:r>
          </w:p>
        </w:tc>
      </w:tr>
      <w:tr w:rsidR="0089184E" w14:paraId="5BF850D3" w14:textId="77777777" w:rsidTr="054EB34E">
        <w:trPr>
          <w:trHeight w:val="447"/>
        </w:trPr>
        <w:tc>
          <w:tcPr>
            <w:tcW w:w="1502" w:type="dxa"/>
          </w:tcPr>
          <w:p w14:paraId="0B0D5131" w14:textId="65153211" w:rsidR="0089184E" w:rsidRDefault="0089184E" w:rsidP="00170F6A">
            <w:pPr>
              <w:ind w:left="0"/>
            </w:pPr>
            <w:r>
              <w:t>D10</w:t>
            </w:r>
          </w:p>
        </w:tc>
        <w:tc>
          <w:tcPr>
            <w:tcW w:w="8322" w:type="dxa"/>
          </w:tcPr>
          <w:p w14:paraId="18F07655" w14:textId="17123FEA" w:rsidR="0089184E" w:rsidRDefault="0089184E" w:rsidP="00170F6A">
            <w:pPr>
              <w:ind w:left="0"/>
            </w:pPr>
            <w:r>
              <w:t xml:space="preserve">UI – </w:t>
            </w:r>
            <w:r w:rsidR="005D07F8">
              <w:t>A lot of changes needed but the layout design was good.</w:t>
            </w:r>
          </w:p>
        </w:tc>
      </w:tr>
    </w:tbl>
    <w:p w14:paraId="2FF6A422" w14:textId="164159D4" w:rsidR="00170F6A" w:rsidRDefault="00170F6A" w:rsidP="00EC5652">
      <w:pPr>
        <w:ind w:left="0"/>
      </w:pPr>
    </w:p>
    <w:p w14:paraId="24038A3D" w14:textId="177646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10010" w:type="dxa"/>
        <w:tblInd w:w="72" w:type="dxa"/>
        <w:tblLook w:val="04A0" w:firstRow="1" w:lastRow="0" w:firstColumn="1" w:lastColumn="0" w:noHBand="0" w:noVBand="1"/>
      </w:tblPr>
      <w:tblGrid>
        <w:gridCol w:w="537"/>
        <w:gridCol w:w="1734"/>
        <w:gridCol w:w="2683"/>
        <w:gridCol w:w="2597"/>
        <w:gridCol w:w="2459"/>
      </w:tblGrid>
      <w:tr w:rsidR="00EC5652" w14:paraId="47087B5F" w14:textId="77777777" w:rsidTr="001C53B5">
        <w:trPr>
          <w:trHeight w:val="572"/>
        </w:trPr>
        <w:tc>
          <w:tcPr>
            <w:tcW w:w="537" w:type="dxa"/>
          </w:tcPr>
          <w:p w14:paraId="36DB107D" w14:textId="77777777" w:rsidR="00EC5652" w:rsidRDefault="00EC5652" w:rsidP="00AC561F">
            <w:pPr>
              <w:ind w:left="0"/>
            </w:pPr>
            <w:r>
              <w:t>A1</w:t>
            </w:r>
          </w:p>
        </w:tc>
        <w:tc>
          <w:tcPr>
            <w:tcW w:w="1734" w:type="dxa"/>
          </w:tcPr>
          <w:p w14:paraId="0D146C72" w14:textId="26F66645" w:rsidR="00EC5652" w:rsidRDefault="0089184E" w:rsidP="054EB34E">
            <w:pPr>
              <w:ind w:left="0"/>
            </w:pPr>
            <w:r>
              <w:t>Sabrina</w:t>
            </w:r>
          </w:p>
        </w:tc>
        <w:tc>
          <w:tcPr>
            <w:tcW w:w="2683" w:type="dxa"/>
          </w:tcPr>
          <w:p w14:paraId="63910D81" w14:textId="0D97079A" w:rsidR="00EC5652" w:rsidRDefault="00152F80" w:rsidP="00AC561F">
            <w:pPr>
              <w:ind w:left="0"/>
            </w:pPr>
            <w:r>
              <w:t>Email Customer about our next steps</w:t>
            </w:r>
          </w:p>
        </w:tc>
        <w:tc>
          <w:tcPr>
            <w:tcW w:w="2597" w:type="dxa"/>
          </w:tcPr>
          <w:p w14:paraId="4EC001A0" w14:textId="62F8104A" w:rsidR="00EC5652" w:rsidRDefault="005454FF" w:rsidP="00AC561F">
            <w:pPr>
              <w:ind w:left="0"/>
            </w:pPr>
            <w:r>
              <w:t>[</w:t>
            </w:r>
            <w:r w:rsidR="00152F80">
              <w:t>Closed</w:t>
            </w:r>
            <w:r>
              <w:t>]</w:t>
            </w:r>
          </w:p>
        </w:tc>
        <w:tc>
          <w:tcPr>
            <w:tcW w:w="2459" w:type="dxa"/>
          </w:tcPr>
          <w:p w14:paraId="370B4951" w14:textId="1970615E" w:rsidR="00EC5652" w:rsidRDefault="00152F80" w:rsidP="054EB34E">
            <w:pPr>
              <w:ind w:left="0"/>
              <w:rPr>
                <w:vertAlign w:val="superscript"/>
              </w:rPr>
            </w:pPr>
            <w:bookmarkStart w:id="0" w:name="_Hlk181869492"/>
            <w:r>
              <w:t>[Oct 28, 2024]</w:t>
            </w:r>
            <w:bookmarkEnd w:id="0"/>
          </w:p>
        </w:tc>
      </w:tr>
      <w:tr w:rsidR="000617A3" w14:paraId="275DF2D4" w14:textId="77777777" w:rsidTr="001C53B5">
        <w:trPr>
          <w:trHeight w:val="572"/>
        </w:trPr>
        <w:tc>
          <w:tcPr>
            <w:tcW w:w="537" w:type="dxa"/>
          </w:tcPr>
          <w:p w14:paraId="2B71C846" w14:textId="77777777" w:rsidR="000617A3" w:rsidRDefault="000617A3" w:rsidP="000617A3">
            <w:pPr>
              <w:ind w:left="0"/>
            </w:pPr>
            <w:r>
              <w:t>A2</w:t>
            </w:r>
          </w:p>
        </w:tc>
        <w:tc>
          <w:tcPr>
            <w:tcW w:w="1734" w:type="dxa"/>
          </w:tcPr>
          <w:p w14:paraId="471CFA53" w14:textId="5261C7FC" w:rsidR="000617A3" w:rsidRDefault="00FC0FB7" w:rsidP="054EB34E">
            <w:pPr>
              <w:ind w:left="0"/>
            </w:pPr>
            <w:r>
              <w:t>Revising Context Diagram</w:t>
            </w:r>
          </w:p>
        </w:tc>
        <w:tc>
          <w:tcPr>
            <w:tcW w:w="2683" w:type="dxa"/>
          </w:tcPr>
          <w:p w14:paraId="3DBC1446" w14:textId="01105779" w:rsidR="000617A3" w:rsidRDefault="00A61DA1" w:rsidP="000617A3">
            <w:pPr>
              <w:ind w:left="0"/>
            </w:pPr>
            <w:r>
              <w:t>Completely change the context diagram with the feedback of the client.</w:t>
            </w:r>
          </w:p>
        </w:tc>
        <w:tc>
          <w:tcPr>
            <w:tcW w:w="2597" w:type="dxa"/>
          </w:tcPr>
          <w:p w14:paraId="73629E43" w14:textId="4D0E1260" w:rsidR="000617A3" w:rsidRDefault="000617A3" w:rsidP="000617A3">
            <w:pPr>
              <w:ind w:left="0"/>
            </w:pPr>
            <w:r>
              <w:t>[</w:t>
            </w:r>
            <w:r w:rsidR="00A61DA1">
              <w:t>Closed</w:t>
            </w:r>
            <w:r>
              <w:t>]</w:t>
            </w:r>
          </w:p>
        </w:tc>
        <w:tc>
          <w:tcPr>
            <w:tcW w:w="2459" w:type="dxa"/>
          </w:tcPr>
          <w:p w14:paraId="295E7291" w14:textId="6347F91E" w:rsidR="000617A3" w:rsidRPr="00A61DA1" w:rsidRDefault="00A61DA1" w:rsidP="000617A3">
            <w:pPr>
              <w:ind w:left="0"/>
              <w:rPr>
                <w:sz w:val="36"/>
                <w:szCs w:val="36"/>
                <w:vertAlign w:val="superscript"/>
              </w:rPr>
            </w:pPr>
            <w:r>
              <w:t>[Oct 28, 2024]</w:t>
            </w:r>
          </w:p>
        </w:tc>
      </w:tr>
      <w:tr w:rsidR="38130D03" w14:paraId="69CEDF99" w14:textId="77777777" w:rsidTr="001C53B5">
        <w:trPr>
          <w:trHeight w:val="572"/>
        </w:trPr>
        <w:tc>
          <w:tcPr>
            <w:tcW w:w="537" w:type="dxa"/>
          </w:tcPr>
          <w:p w14:paraId="13FED5E3" w14:textId="34002348" w:rsidR="339C7062" w:rsidRDefault="768CB28D" w:rsidP="38130D03">
            <w:pPr>
              <w:ind w:left="0"/>
            </w:pPr>
            <w:r>
              <w:t>A</w:t>
            </w:r>
            <w:r w:rsidR="0E7F6EB7">
              <w:t>3</w:t>
            </w:r>
          </w:p>
        </w:tc>
        <w:tc>
          <w:tcPr>
            <w:tcW w:w="1734" w:type="dxa"/>
          </w:tcPr>
          <w:p w14:paraId="1F568842" w14:textId="7AF49A6D" w:rsidR="7D594F33" w:rsidRDefault="00A61DA1" w:rsidP="38130D03">
            <w:r>
              <w:t>Revising the Use Case Diagram</w:t>
            </w:r>
          </w:p>
        </w:tc>
        <w:tc>
          <w:tcPr>
            <w:tcW w:w="2683" w:type="dxa"/>
          </w:tcPr>
          <w:p w14:paraId="5BF4C20B" w14:textId="0E27213F" w:rsidR="7D594F33" w:rsidRDefault="00A61DA1" w:rsidP="38130D03">
            <w:r>
              <w:t>Change the black box diagram to Azure AD as we now have a name for it.</w:t>
            </w:r>
          </w:p>
        </w:tc>
        <w:tc>
          <w:tcPr>
            <w:tcW w:w="2597" w:type="dxa"/>
          </w:tcPr>
          <w:p w14:paraId="15A92968" w14:textId="237E92EA" w:rsidR="7D594F33" w:rsidRDefault="7D594F33" w:rsidP="38130D03">
            <w:r>
              <w:t>[</w:t>
            </w:r>
            <w:r w:rsidR="00A61DA1">
              <w:t>Closed</w:t>
            </w:r>
            <w:r>
              <w:t>]</w:t>
            </w:r>
          </w:p>
        </w:tc>
        <w:tc>
          <w:tcPr>
            <w:tcW w:w="2459" w:type="dxa"/>
          </w:tcPr>
          <w:p w14:paraId="4F8DA0A7" w14:textId="5B3A547E" w:rsidR="7D594F33" w:rsidRDefault="00A61DA1" w:rsidP="2177535E">
            <w:r>
              <w:t>[Oct 28, 2024]</w:t>
            </w:r>
          </w:p>
        </w:tc>
      </w:tr>
    </w:tbl>
    <w:p w14:paraId="5A3973CC" w14:textId="77777777" w:rsidR="00170F6A" w:rsidRDefault="00170F6A" w:rsidP="00170F6A"/>
    <w:p w14:paraId="7DBD20B0" w14:textId="7A722B16" w:rsidR="00F80B0B" w:rsidRPr="00F80B0B" w:rsidRDefault="008B260C" w:rsidP="00F80B0B">
      <w:pPr>
        <w:pStyle w:val="Heading1"/>
      </w:pPr>
      <w:r>
        <w:t>Follow up and next steps</w:t>
      </w:r>
    </w:p>
    <w:p w14:paraId="56DCD128" w14:textId="0A40853B" w:rsidR="008B260C" w:rsidRDefault="17F03EA5" w:rsidP="0089184E">
      <w:pPr>
        <w:ind w:left="0"/>
      </w:pPr>
      <w:r>
        <w:t xml:space="preserve"> </w:t>
      </w:r>
      <w:r w:rsidR="0089184E">
        <w:t xml:space="preserve">Rework UI based on </w:t>
      </w:r>
      <w:r w:rsidR="005D07F8">
        <w:t>feedback.</w:t>
      </w:r>
    </w:p>
    <w:p w14:paraId="0DF96F96" w14:textId="2969660F" w:rsidR="005D07F8" w:rsidRDefault="005D07F8" w:rsidP="0089184E">
      <w:pPr>
        <w:ind w:left="0"/>
      </w:pPr>
      <w:r>
        <w:t>Email the client about a new meeting to further discuss the changes and lingering questions that we might have about the project.</w:t>
      </w:r>
    </w:p>
    <w:p w14:paraId="68E092C0" w14:textId="77777777" w:rsidR="0089184E" w:rsidRPr="00170F6A" w:rsidRDefault="0089184E" w:rsidP="0089184E">
      <w:pPr>
        <w:ind w:left="0"/>
      </w:pPr>
    </w:p>
    <w:sectPr w:rsidR="0089184E" w:rsidRPr="00170F6A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C7BC3" w14:textId="77777777" w:rsidR="00937E69" w:rsidRDefault="00937E69">
      <w:r>
        <w:separator/>
      </w:r>
    </w:p>
    <w:p w14:paraId="2014982C" w14:textId="77777777" w:rsidR="00937E69" w:rsidRDefault="00937E69"/>
    <w:p w14:paraId="511E8987" w14:textId="77777777" w:rsidR="00937E69" w:rsidRDefault="00937E69"/>
  </w:endnote>
  <w:endnote w:type="continuationSeparator" w:id="0">
    <w:p w14:paraId="552963AA" w14:textId="77777777" w:rsidR="00937E69" w:rsidRDefault="00937E69">
      <w:r>
        <w:continuationSeparator/>
      </w:r>
    </w:p>
    <w:p w14:paraId="2FE15D55" w14:textId="77777777" w:rsidR="00937E69" w:rsidRDefault="00937E69"/>
    <w:p w14:paraId="73C640EB" w14:textId="77777777" w:rsidR="00937E69" w:rsidRDefault="00937E69"/>
  </w:endnote>
  <w:endnote w:type="continuationNotice" w:id="1">
    <w:p w14:paraId="287C8B5B" w14:textId="77777777" w:rsidR="00937E69" w:rsidRDefault="00937E6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9350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A296F" w14:textId="77777777" w:rsidR="00937E69" w:rsidRDefault="00937E69">
      <w:r>
        <w:separator/>
      </w:r>
    </w:p>
    <w:p w14:paraId="53646EA6" w14:textId="77777777" w:rsidR="00937E69" w:rsidRDefault="00937E69"/>
    <w:p w14:paraId="4EF5C2A7" w14:textId="77777777" w:rsidR="00937E69" w:rsidRDefault="00937E69"/>
  </w:footnote>
  <w:footnote w:type="continuationSeparator" w:id="0">
    <w:p w14:paraId="425255EB" w14:textId="77777777" w:rsidR="00937E69" w:rsidRDefault="00937E69">
      <w:r>
        <w:continuationSeparator/>
      </w:r>
    </w:p>
    <w:p w14:paraId="6BB6F667" w14:textId="77777777" w:rsidR="00937E69" w:rsidRDefault="00937E69"/>
    <w:p w14:paraId="6517CC0B" w14:textId="77777777" w:rsidR="00937E69" w:rsidRDefault="00937E69"/>
  </w:footnote>
  <w:footnote w:type="continuationNotice" w:id="1">
    <w:p w14:paraId="412DB203" w14:textId="77777777" w:rsidR="00937E69" w:rsidRDefault="00937E69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X2KRrySU/F51v" int2:id="nZUiSrz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B03FAD"/>
    <w:multiLevelType w:val="hybridMultilevel"/>
    <w:tmpl w:val="FFFFFFFF"/>
    <w:lvl w:ilvl="0" w:tplc="D4B0DC58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96AE17A6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83D8680A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A648ADEA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66B6ABD0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D9D66F76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8DCA16D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866C4B58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CD64F208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CB01569"/>
    <w:multiLevelType w:val="hybridMultilevel"/>
    <w:tmpl w:val="FFFFFFFF"/>
    <w:lvl w:ilvl="0" w:tplc="C8B41D04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616CE7D6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962A3CAC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FADC692C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8C0452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250C81F2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9642043A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649AC060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B434CEA0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3DD4E4C6"/>
    <w:multiLevelType w:val="hybridMultilevel"/>
    <w:tmpl w:val="FFFFFFFF"/>
    <w:lvl w:ilvl="0" w:tplc="7E006290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BAB07DD8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252EC498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9438BCBA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DDBADC26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1D98B5D6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5236614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51488F0C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424E29A8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569C2225"/>
    <w:multiLevelType w:val="hybridMultilevel"/>
    <w:tmpl w:val="FFFFFFFF"/>
    <w:lvl w:ilvl="0" w:tplc="2B023AB2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3B0C931E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4FEC8894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C84FAC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5AA97EA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7E60C876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E90649B2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AC24580A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E6B66992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A117EA7"/>
    <w:multiLevelType w:val="hybridMultilevel"/>
    <w:tmpl w:val="FFFFFFFF"/>
    <w:lvl w:ilvl="0" w:tplc="C688EE36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4824DD9E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A156F3A6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ED962DE4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CC3C92E8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324AB7AC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E7846DAA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AC302D24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4C9A3E06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7731E0CC"/>
    <w:multiLevelType w:val="hybridMultilevel"/>
    <w:tmpl w:val="FFFFFFFF"/>
    <w:lvl w:ilvl="0" w:tplc="2730DE06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3B522E0C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DCAEC360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D5D4D4CA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E6D64440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C93EC73E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A7A09B0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A3CB508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AC221B98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7ADC50A4"/>
    <w:multiLevelType w:val="hybridMultilevel"/>
    <w:tmpl w:val="FFFFFFFF"/>
    <w:lvl w:ilvl="0" w:tplc="6888A130">
      <w:start w:val="1"/>
      <w:numFmt w:val="bullet"/>
      <w:lvlText w:val="-"/>
      <w:lvlJc w:val="left"/>
      <w:pPr>
        <w:ind w:left="432" w:hanging="360"/>
      </w:pPr>
      <w:rPr>
        <w:rFonts w:ascii="Aptos" w:hAnsi="Aptos" w:hint="default"/>
      </w:rPr>
    </w:lvl>
    <w:lvl w:ilvl="1" w:tplc="465241F0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EA1A91BC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8A43A6E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91C989A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D398FA5E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A394F140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D3D8C59E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E222F340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840726715">
    <w:abstractNumId w:val="9"/>
  </w:num>
  <w:num w:numId="2" w16cid:durableId="2094160789">
    <w:abstractNumId w:val="7"/>
  </w:num>
  <w:num w:numId="3" w16cid:durableId="884873059">
    <w:abstractNumId w:val="6"/>
  </w:num>
  <w:num w:numId="4" w16cid:durableId="24451174">
    <w:abstractNumId w:val="5"/>
  </w:num>
  <w:num w:numId="5" w16cid:durableId="1519007904">
    <w:abstractNumId w:val="4"/>
  </w:num>
  <w:num w:numId="6" w16cid:durableId="2106147582">
    <w:abstractNumId w:val="8"/>
  </w:num>
  <w:num w:numId="7" w16cid:durableId="1636644241">
    <w:abstractNumId w:val="3"/>
  </w:num>
  <w:num w:numId="8" w16cid:durableId="1826311523">
    <w:abstractNumId w:val="2"/>
  </w:num>
  <w:num w:numId="9" w16cid:durableId="2122602847">
    <w:abstractNumId w:val="1"/>
  </w:num>
  <w:num w:numId="10" w16cid:durableId="684551053">
    <w:abstractNumId w:val="0"/>
  </w:num>
  <w:num w:numId="11" w16cid:durableId="1395347429">
    <w:abstractNumId w:val="12"/>
  </w:num>
  <w:num w:numId="12" w16cid:durableId="305933738">
    <w:abstractNumId w:val="13"/>
  </w:num>
  <w:num w:numId="13" w16cid:durableId="2124037508">
    <w:abstractNumId w:val="15"/>
  </w:num>
  <w:num w:numId="14" w16cid:durableId="1861970368">
    <w:abstractNumId w:val="14"/>
  </w:num>
  <w:num w:numId="15" w16cid:durableId="1077362237">
    <w:abstractNumId w:val="11"/>
  </w:num>
  <w:num w:numId="16" w16cid:durableId="656421397">
    <w:abstractNumId w:val="16"/>
  </w:num>
  <w:num w:numId="17" w16cid:durableId="1442645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59E4"/>
    <w:rsid w:val="00006CBE"/>
    <w:rsid w:val="000070CD"/>
    <w:rsid w:val="000076D5"/>
    <w:rsid w:val="00007B7D"/>
    <w:rsid w:val="00020D68"/>
    <w:rsid w:val="000227CD"/>
    <w:rsid w:val="00023BB7"/>
    <w:rsid w:val="00027CA4"/>
    <w:rsid w:val="000314E4"/>
    <w:rsid w:val="0003355E"/>
    <w:rsid w:val="00043A6C"/>
    <w:rsid w:val="000509B0"/>
    <w:rsid w:val="00053FF9"/>
    <w:rsid w:val="000561DB"/>
    <w:rsid w:val="000617A3"/>
    <w:rsid w:val="00066B00"/>
    <w:rsid w:val="000708AD"/>
    <w:rsid w:val="0007273D"/>
    <w:rsid w:val="00081D19"/>
    <w:rsid w:val="00085A23"/>
    <w:rsid w:val="0008653A"/>
    <w:rsid w:val="00091F01"/>
    <w:rsid w:val="00095CDD"/>
    <w:rsid w:val="00096497"/>
    <w:rsid w:val="000A5B09"/>
    <w:rsid w:val="000B18F1"/>
    <w:rsid w:val="000B1E80"/>
    <w:rsid w:val="000B6481"/>
    <w:rsid w:val="000B655D"/>
    <w:rsid w:val="000B75FF"/>
    <w:rsid w:val="000C3213"/>
    <w:rsid w:val="000C383C"/>
    <w:rsid w:val="000C60BC"/>
    <w:rsid w:val="000C6358"/>
    <w:rsid w:val="000C66B9"/>
    <w:rsid w:val="000C6D4C"/>
    <w:rsid w:val="000D326E"/>
    <w:rsid w:val="000D3B1B"/>
    <w:rsid w:val="000D55D7"/>
    <w:rsid w:val="000D7DE8"/>
    <w:rsid w:val="000E709C"/>
    <w:rsid w:val="000F1C90"/>
    <w:rsid w:val="000F2FCC"/>
    <w:rsid w:val="000F4F9D"/>
    <w:rsid w:val="00100789"/>
    <w:rsid w:val="00103231"/>
    <w:rsid w:val="001077D2"/>
    <w:rsid w:val="0011274B"/>
    <w:rsid w:val="0012160A"/>
    <w:rsid w:val="00121CAD"/>
    <w:rsid w:val="00126071"/>
    <w:rsid w:val="001260DF"/>
    <w:rsid w:val="00134D17"/>
    <w:rsid w:val="00137EDA"/>
    <w:rsid w:val="00141F4A"/>
    <w:rsid w:val="00141F9C"/>
    <w:rsid w:val="001449E6"/>
    <w:rsid w:val="00152F80"/>
    <w:rsid w:val="00153D16"/>
    <w:rsid w:val="00155972"/>
    <w:rsid w:val="00160DAB"/>
    <w:rsid w:val="0016169C"/>
    <w:rsid w:val="00162007"/>
    <w:rsid w:val="0016776B"/>
    <w:rsid w:val="00167979"/>
    <w:rsid w:val="00167CCC"/>
    <w:rsid w:val="00170132"/>
    <w:rsid w:val="001707D2"/>
    <w:rsid w:val="00170F6A"/>
    <w:rsid w:val="001710A8"/>
    <w:rsid w:val="00174CB3"/>
    <w:rsid w:val="00177F46"/>
    <w:rsid w:val="00186C6D"/>
    <w:rsid w:val="00187884"/>
    <w:rsid w:val="00190306"/>
    <w:rsid w:val="001A2C0A"/>
    <w:rsid w:val="001A385A"/>
    <w:rsid w:val="001A47C2"/>
    <w:rsid w:val="001A5817"/>
    <w:rsid w:val="001B1500"/>
    <w:rsid w:val="001B293C"/>
    <w:rsid w:val="001B2E78"/>
    <w:rsid w:val="001B73D0"/>
    <w:rsid w:val="001C1BCC"/>
    <w:rsid w:val="001C53B5"/>
    <w:rsid w:val="001E1A1B"/>
    <w:rsid w:val="001E3A24"/>
    <w:rsid w:val="001E764F"/>
    <w:rsid w:val="001E7903"/>
    <w:rsid w:val="001E7AB8"/>
    <w:rsid w:val="001F0E34"/>
    <w:rsid w:val="001F6348"/>
    <w:rsid w:val="00201D54"/>
    <w:rsid w:val="00205D67"/>
    <w:rsid w:val="00206A6C"/>
    <w:rsid w:val="0020772E"/>
    <w:rsid w:val="002127E5"/>
    <w:rsid w:val="00213203"/>
    <w:rsid w:val="0021528C"/>
    <w:rsid w:val="00225A5C"/>
    <w:rsid w:val="00225F67"/>
    <w:rsid w:val="00226E08"/>
    <w:rsid w:val="00233AB3"/>
    <w:rsid w:val="00236C44"/>
    <w:rsid w:val="002373F5"/>
    <w:rsid w:val="002436B6"/>
    <w:rsid w:val="0024396A"/>
    <w:rsid w:val="00260776"/>
    <w:rsid w:val="00267C4B"/>
    <w:rsid w:val="0027108D"/>
    <w:rsid w:val="00274021"/>
    <w:rsid w:val="0028126A"/>
    <w:rsid w:val="002869D5"/>
    <w:rsid w:val="0029196D"/>
    <w:rsid w:val="00293ACB"/>
    <w:rsid w:val="002969C1"/>
    <w:rsid w:val="00296B72"/>
    <w:rsid w:val="0029778C"/>
    <w:rsid w:val="002A4CFB"/>
    <w:rsid w:val="002A6914"/>
    <w:rsid w:val="002B151F"/>
    <w:rsid w:val="002B3B8A"/>
    <w:rsid w:val="002C1276"/>
    <w:rsid w:val="002C7316"/>
    <w:rsid w:val="002D152D"/>
    <w:rsid w:val="002D186F"/>
    <w:rsid w:val="002D1F47"/>
    <w:rsid w:val="002D31D4"/>
    <w:rsid w:val="002D5395"/>
    <w:rsid w:val="002D682F"/>
    <w:rsid w:val="002E46CC"/>
    <w:rsid w:val="002E63BD"/>
    <w:rsid w:val="002F3A4C"/>
    <w:rsid w:val="002F3C0F"/>
    <w:rsid w:val="002F71E2"/>
    <w:rsid w:val="00301D1E"/>
    <w:rsid w:val="00303998"/>
    <w:rsid w:val="003043D3"/>
    <w:rsid w:val="00305474"/>
    <w:rsid w:val="00307E02"/>
    <w:rsid w:val="00315836"/>
    <w:rsid w:val="00320649"/>
    <w:rsid w:val="00321E78"/>
    <w:rsid w:val="00322520"/>
    <w:rsid w:val="00323B70"/>
    <w:rsid w:val="00325421"/>
    <w:rsid w:val="0033282C"/>
    <w:rsid w:val="00335156"/>
    <w:rsid w:val="00335219"/>
    <w:rsid w:val="0034397C"/>
    <w:rsid w:val="00347166"/>
    <w:rsid w:val="0034784C"/>
    <w:rsid w:val="0035083B"/>
    <w:rsid w:val="00352800"/>
    <w:rsid w:val="003548CA"/>
    <w:rsid w:val="003554DE"/>
    <w:rsid w:val="003554FC"/>
    <w:rsid w:val="00357895"/>
    <w:rsid w:val="0036678E"/>
    <w:rsid w:val="0037014D"/>
    <w:rsid w:val="003706FB"/>
    <w:rsid w:val="00371224"/>
    <w:rsid w:val="00375100"/>
    <w:rsid w:val="00377536"/>
    <w:rsid w:val="00386216"/>
    <w:rsid w:val="00386DAC"/>
    <w:rsid w:val="003905A1"/>
    <w:rsid w:val="00392976"/>
    <w:rsid w:val="00394E5C"/>
    <w:rsid w:val="003952AD"/>
    <w:rsid w:val="003953E3"/>
    <w:rsid w:val="00396E15"/>
    <w:rsid w:val="003A160E"/>
    <w:rsid w:val="003A1A07"/>
    <w:rsid w:val="003A284E"/>
    <w:rsid w:val="003A66B7"/>
    <w:rsid w:val="003A6F65"/>
    <w:rsid w:val="003B52BC"/>
    <w:rsid w:val="003B53E1"/>
    <w:rsid w:val="003C5F26"/>
    <w:rsid w:val="003C67C5"/>
    <w:rsid w:val="003C6ABC"/>
    <w:rsid w:val="003D1529"/>
    <w:rsid w:val="003D58B8"/>
    <w:rsid w:val="003D5912"/>
    <w:rsid w:val="003D7E33"/>
    <w:rsid w:val="003E2758"/>
    <w:rsid w:val="003E6E3D"/>
    <w:rsid w:val="003F082D"/>
    <w:rsid w:val="0041001F"/>
    <w:rsid w:val="004104D4"/>
    <w:rsid w:val="004108F0"/>
    <w:rsid w:val="004179DF"/>
    <w:rsid w:val="00417D85"/>
    <w:rsid w:val="00420000"/>
    <w:rsid w:val="00420E4C"/>
    <w:rsid w:val="00422410"/>
    <w:rsid w:val="00422D20"/>
    <w:rsid w:val="004257E6"/>
    <w:rsid w:val="00430C9E"/>
    <w:rsid w:val="00431040"/>
    <w:rsid w:val="00433B48"/>
    <w:rsid w:val="00434BFF"/>
    <w:rsid w:val="00436E02"/>
    <w:rsid w:val="0044256C"/>
    <w:rsid w:val="0044424B"/>
    <w:rsid w:val="00446270"/>
    <w:rsid w:val="004471B2"/>
    <w:rsid w:val="00447BA5"/>
    <w:rsid w:val="00452E98"/>
    <w:rsid w:val="004533DA"/>
    <w:rsid w:val="004558EF"/>
    <w:rsid w:val="00457E7A"/>
    <w:rsid w:val="0046145B"/>
    <w:rsid w:val="00461FCD"/>
    <w:rsid w:val="004620CE"/>
    <w:rsid w:val="00462CF9"/>
    <w:rsid w:val="00463730"/>
    <w:rsid w:val="00463967"/>
    <w:rsid w:val="00470643"/>
    <w:rsid w:val="00472DB2"/>
    <w:rsid w:val="00481425"/>
    <w:rsid w:val="00486562"/>
    <w:rsid w:val="00486B84"/>
    <w:rsid w:val="00492706"/>
    <w:rsid w:val="00494E96"/>
    <w:rsid w:val="004A452B"/>
    <w:rsid w:val="004A5F7D"/>
    <w:rsid w:val="004B070C"/>
    <w:rsid w:val="004B087A"/>
    <w:rsid w:val="004B17FD"/>
    <w:rsid w:val="004C2E4E"/>
    <w:rsid w:val="004D280C"/>
    <w:rsid w:val="004E0CDC"/>
    <w:rsid w:val="004E274D"/>
    <w:rsid w:val="004E57ED"/>
    <w:rsid w:val="004E6052"/>
    <w:rsid w:val="004F44E7"/>
    <w:rsid w:val="00502CBB"/>
    <w:rsid w:val="00511E83"/>
    <w:rsid w:val="00512289"/>
    <w:rsid w:val="00512F54"/>
    <w:rsid w:val="00513F94"/>
    <w:rsid w:val="005142EA"/>
    <w:rsid w:val="00516DFD"/>
    <w:rsid w:val="00520E19"/>
    <w:rsid w:val="00521F42"/>
    <w:rsid w:val="005232F4"/>
    <w:rsid w:val="00531272"/>
    <w:rsid w:val="005422C0"/>
    <w:rsid w:val="005423DF"/>
    <w:rsid w:val="005425BD"/>
    <w:rsid w:val="00542F82"/>
    <w:rsid w:val="005454FF"/>
    <w:rsid w:val="00553F13"/>
    <w:rsid w:val="005551AF"/>
    <w:rsid w:val="00556253"/>
    <w:rsid w:val="00563927"/>
    <w:rsid w:val="005649FD"/>
    <w:rsid w:val="00564B60"/>
    <w:rsid w:val="00573920"/>
    <w:rsid w:val="0059003C"/>
    <w:rsid w:val="00590546"/>
    <w:rsid w:val="00592009"/>
    <w:rsid w:val="00592199"/>
    <w:rsid w:val="00595CD3"/>
    <w:rsid w:val="005A0C75"/>
    <w:rsid w:val="005A3A4A"/>
    <w:rsid w:val="005A6901"/>
    <w:rsid w:val="005B40AA"/>
    <w:rsid w:val="005C0A51"/>
    <w:rsid w:val="005C19C9"/>
    <w:rsid w:val="005C29A4"/>
    <w:rsid w:val="005C6CEA"/>
    <w:rsid w:val="005D07F8"/>
    <w:rsid w:val="005D0B4D"/>
    <w:rsid w:val="005D36AC"/>
    <w:rsid w:val="005D4129"/>
    <w:rsid w:val="005E0DD2"/>
    <w:rsid w:val="005E3520"/>
    <w:rsid w:val="005E36F8"/>
    <w:rsid w:val="005E5ECD"/>
    <w:rsid w:val="005F341B"/>
    <w:rsid w:val="00600822"/>
    <w:rsid w:val="00603800"/>
    <w:rsid w:val="006105B1"/>
    <w:rsid w:val="00612C5D"/>
    <w:rsid w:val="0061672F"/>
    <w:rsid w:val="0062364E"/>
    <w:rsid w:val="00623674"/>
    <w:rsid w:val="00624BCF"/>
    <w:rsid w:val="00625044"/>
    <w:rsid w:val="00627958"/>
    <w:rsid w:val="00630A96"/>
    <w:rsid w:val="00630CF9"/>
    <w:rsid w:val="00631F55"/>
    <w:rsid w:val="006347D0"/>
    <w:rsid w:val="00634BB7"/>
    <w:rsid w:val="00634C5B"/>
    <w:rsid w:val="006477DC"/>
    <w:rsid w:val="00651320"/>
    <w:rsid w:val="0065233A"/>
    <w:rsid w:val="0065239E"/>
    <w:rsid w:val="00666D37"/>
    <w:rsid w:val="006712A2"/>
    <w:rsid w:val="006719A9"/>
    <w:rsid w:val="0067312E"/>
    <w:rsid w:val="006731B2"/>
    <w:rsid w:val="00673EE2"/>
    <w:rsid w:val="00682F20"/>
    <w:rsid w:val="0069252B"/>
    <w:rsid w:val="006926ED"/>
    <w:rsid w:val="006A22FA"/>
    <w:rsid w:val="006A7E40"/>
    <w:rsid w:val="006B3206"/>
    <w:rsid w:val="006B35E1"/>
    <w:rsid w:val="006C07D2"/>
    <w:rsid w:val="006C18BB"/>
    <w:rsid w:val="006C5553"/>
    <w:rsid w:val="006C6BAB"/>
    <w:rsid w:val="006C6E0A"/>
    <w:rsid w:val="006C7D52"/>
    <w:rsid w:val="006E392A"/>
    <w:rsid w:val="006E3BD4"/>
    <w:rsid w:val="006E3E58"/>
    <w:rsid w:val="006E52DC"/>
    <w:rsid w:val="006F04B9"/>
    <w:rsid w:val="006F71A6"/>
    <w:rsid w:val="006F7DB1"/>
    <w:rsid w:val="00700EB8"/>
    <w:rsid w:val="00703934"/>
    <w:rsid w:val="007045C3"/>
    <w:rsid w:val="007049EC"/>
    <w:rsid w:val="00705407"/>
    <w:rsid w:val="00706C36"/>
    <w:rsid w:val="007077DB"/>
    <w:rsid w:val="00710D89"/>
    <w:rsid w:val="0071301A"/>
    <w:rsid w:val="007136B9"/>
    <w:rsid w:val="007230CA"/>
    <w:rsid w:val="00726479"/>
    <w:rsid w:val="00726DDC"/>
    <w:rsid w:val="007272A9"/>
    <w:rsid w:val="00734C1C"/>
    <w:rsid w:val="00744668"/>
    <w:rsid w:val="0074489A"/>
    <w:rsid w:val="00746507"/>
    <w:rsid w:val="007503F6"/>
    <w:rsid w:val="00753C81"/>
    <w:rsid w:val="00757464"/>
    <w:rsid w:val="00764B1C"/>
    <w:rsid w:val="00766317"/>
    <w:rsid w:val="0076665F"/>
    <w:rsid w:val="00776C45"/>
    <w:rsid w:val="007846D4"/>
    <w:rsid w:val="00792041"/>
    <w:rsid w:val="00793746"/>
    <w:rsid w:val="007A0F07"/>
    <w:rsid w:val="007A2183"/>
    <w:rsid w:val="007A31CF"/>
    <w:rsid w:val="007A5A52"/>
    <w:rsid w:val="007A79F7"/>
    <w:rsid w:val="007D4A40"/>
    <w:rsid w:val="007D4B9C"/>
    <w:rsid w:val="007D68E8"/>
    <w:rsid w:val="007E77A8"/>
    <w:rsid w:val="007F2D17"/>
    <w:rsid w:val="007F3B2F"/>
    <w:rsid w:val="007F6B11"/>
    <w:rsid w:val="00803A9E"/>
    <w:rsid w:val="00803EA8"/>
    <w:rsid w:val="00805083"/>
    <w:rsid w:val="00807C08"/>
    <w:rsid w:val="00815E15"/>
    <w:rsid w:val="00825926"/>
    <w:rsid w:val="00826F87"/>
    <w:rsid w:val="00832FE4"/>
    <w:rsid w:val="00837C16"/>
    <w:rsid w:val="00842F9D"/>
    <w:rsid w:val="00845F75"/>
    <w:rsid w:val="00856983"/>
    <w:rsid w:val="00856985"/>
    <w:rsid w:val="008655FF"/>
    <w:rsid w:val="00866B71"/>
    <w:rsid w:val="00871C31"/>
    <w:rsid w:val="00883844"/>
    <w:rsid w:val="00890189"/>
    <w:rsid w:val="00891225"/>
    <w:rsid w:val="0089172D"/>
    <w:rsid w:val="0089184E"/>
    <w:rsid w:val="00894BF5"/>
    <w:rsid w:val="00895F09"/>
    <w:rsid w:val="0089624F"/>
    <w:rsid w:val="008A1335"/>
    <w:rsid w:val="008A5A17"/>
    <w:rsid w:val="008B14EC"/>
    <w:rsid w:val="008B1D92"/>
    <w:rsid w:val="008B260C"/>
    <w:rsid w:val="008B54F8"/>
    <w:rsid w:val="008B77F0"/>
    <w:rsid w:val="008C0985"/>
    <w:rsid w:val="008C54AC"/>
    <w:rsid w:val="008C6D6B"/>
    <w:rsid w:val="008C76AD"/>
    <w:rsid w:val="008D5ECA"/>
    <w:rsid w:val="008D722E"/>
    <w:rsid w:val="008F13C6"/>
    <w:rsid w:val="008F7F61"/>
    <w:rsid w:val="00901A32"/>
    <w:rsid w:val="00903C2B"/>
    <w:rsid w:val="00903E65"/>
    <w:rsid w:val="00907FCF"/>
    <w:rsid w:val="00910533"/>
    <w:rsid w:val="00910D5E"/>
    <w:rsid w:val="00910EC8"/>
    <w:rsid w:val="0091237F"/>
    <w:rsid w:val="00916198"/>
    <w:rsid w:val="00916BC4"/>
    <w:rsid w:val="009216C6"/>
    <w:rsid w:val="00922401"/>
    <w:rsid w:val="0092364B"/>
    <w:rsid w:val="0092712E"/>
    <w:rsid w:val="0093067B"/>
    <w:rsid w:val="00931BBE"/>
    <w:rsid w:val="00933A54"/>
    <w:rsid w:val="009352A3"/>
    <w:rsid w:val="00937E69"/>
    <w:rsid w:val="00940BCB"/>
    <w:rsid w:val="00940C58"/>
    <w:rsid w:val="00941A44"/>
    <w:rsid w:val="009425EC"/>
    <w:rsid w:val="00945B74"/>
    <w:rsid w:val="0095762F"/>
    <w:rsid w:val="009603DC"/>
    <w:rsid w:val="00964DD5"/>
    <w:rsid w:val="00966889"/>
    <w:rsid w:val="00972085"/>
    <w:rsid w:val="00972398"/>
    <w:rsid w:val="00974091"/>
    <w:rsid w:val="00976547"/>
    <w:rsid w:val="00977F6B"/>
    <w:rsid w:val="00981387"/>
    <w:rsid w:val="0098793E"/>
    <w:rsid w:val="00993B72"/>
    <w:rsid w:val="009948F7"/>
    <w:rsid w:val="009964E5"/>
    <w:rsid w:val="009A0CFA"/>
    <w:rsid w:val="009A216D"/>
    <w:rsid w:val="009A46BA"/>
    <w:rsid w:val="009A50F8"/>
    <w:rsid w:val="009C225B"/>
    <w:rsid w:val="009C4075"/>
    <w:rsid w:val="009C4EB6"/>
    <w:rsid w:val="009C5605"/>
    <w:rsid w:val="009C6BDF"/>
    <w:rsid w:val="009D0718"/>
    <w:rsid w:val="009D39DF"/>
    <w:rsid w:val="009E556F"/>
    <w:rsid w:val="009E644C"/>
    <w:rsid w:val="009E7D53"/>
    <w:rsid w:val="009F267D"/>
    <w:rsid w:val="009F482B"/>
    <w:rsid w:val="00A03215"/>
    <w:rsid w:val="00A03721"/>
    <w:rsid w:val="00A0689A"/>
    <w:rsid w:val="00A10732"/>
    <w:rsid w:val="00A1182E"/>
    <w:rsid w:val="00A1407A"/>
    <w:rsid w:val="00A212CD"/>
    <w:rsid w:val="00A264C3"/>
    <w:rsid w:val="00A26ABB"/>
    <w:rsid w:val="00A35B20"/>
    <w:rsid w:val="00A3651C"/>
    <w:rsid w:val="00A4016C"/>
    <w:rsid w:val="00A42BDF"/>
    <w:rsid w:val="00A46235"/>
    <w:rsid w:val="00A50FF3"/>
    <w:rsid w:val="00A564DA"/>
    <w:rsid w:val="00A571F5"/>
    <w:rsid w:val="00A61DA1"/>
    <w:rsid w:val="00A62A63"/>
    <w:rsid w:val="00A70B14"/>
    <w:rsid w:val="00A72DE2"/>
    <w:rsid w:val="00A7386C"/>
    <w:rsid w:val="00A73B86"/>
    <w:rsid w:val="00A74090"/>
    <w:rsid w:val="00A76B16"/>
    <w:rsid w:val="00A77C36"/>
    <w:rsid w:val="00A840CA"/>
    <w:rsid w:val="00A852D0"/>
    <w:rsid w:val="00A866A5"/>
    <w:rsid w:val="00A91DE4"/>
    <w:rsid w:val="00A93574"/>
    <w:rsid w:val="00A95D63"/>
    <w:rsid w:val="00A96A28"/>
    <w:rsid w:val="00A97CCD"/>
    <w:rsid w:val="00AA073D"/>
    <w:rsid w:val="00AA536A"/>
    <w:rsid w:val="00AA66DE"/>
    <w:rsid w:val="00AB1EEA"/>
    <w:rsid w:val="00AB3753"/>
    <w:rsid w:val="00AB4762"/>
    <w:rsid w:val="00AC42D1"/>
    <w:rsid w:val="00AC561F"/>
    <w:rsid w:val="00AC5E73"/>
    <w:rsid w:val="00AC7C9F"/>
    <w:rsid w:val="00AD065A"/>
    <w:rsid w:val="00AD0B36"/>
    <w:rsid w:val="00AD4312"/>
    <w:rsid w:val="00AE098A"/>
    <w:rsid w:val="00AE3EAA"/>
    <w:rsid w:val="00AE535D"/>
    <w:rsid w:val="00AE672C"/>
    <w:rsid w:val="00AF0B39"/>
    <w:rsid w:val="00AF5947"/>
    <w:rsid w:val="00B03FC4"/>
    <w:rsid w:val="00B06C3E"/>
    <w:rsid w:val="00B06D9E"/>
    <w:rsid w:val="00B15D3E"/>
    <w:rsid w:val="00B16386"/>
    <w:rsid w:val="00B21E47"/>
    <w:rsid w:val="00B334D3"/>
    <w:rsid w:val="00B36AFC"/>
    <w:rsid w:val="00B43AAE"/>
    <w:rsid w:val="00B43D55"/>
    <w:rsid w:val="00B457E0"/>
    <w:rsid w:val="00B4645F"/>
    <w:rsid w:val="00B46611"/>
    <w:rsid w:val="00B47250"/>
    <w:rsid w:val="00B50656"/>
    <w:rsid w:val="00B53B4E"/>
    <w:rsid w:val="00B57715"/>
    <w:rsid w:val="00B61E22"/>
    <w:rsid w:val="00B7103D"/>
    <w:rsid w:val="00B71302"/>
    <w:rsid w:val="00B7371D"/>
    <w:rsid w:val="00B75188"/>
    <w:rsid w:val="00B7716A"/>
    <w:rsid w:val="00B7776C"/>
    <w:rsid w:val="00B853E8"/>
    <w:rsid w:val="00B872F3"/>
    <w:rsid w:val="00B91059"/>
    <w:rsid w:val="00B9738D"/>
    <w:rsid w:val="00BA07D0"/>
    <w:rsid w:val="00BC0545"/>
    <w:rsid w:val="00BC3C23"/>
    <w:rsid w:val="00BC5123"/>
    <w:rsid w:val="00BD0D54"/>
    <w:rsid w:val="00BE17DC"/>
    <w:rsid w:val="00BE254F"/>
    <w:rsid w:val="00BE3906"/>
    <w:rsid w:val="00BE52A9"/>
    <w:rsid w:val="00BF4FE7"/>
    <w:rsid w:val="00C03C7C"/>
    <w:rsid w:val="00C06636"/>
    <w:rsid w:val="00C06736"/>
    <w:rsid w:val="00C071F2"/>
    <w:rsid w:val="00C10ACA"/>
    <w:rsid w:val="00C21E92"/>
    <w:rsid w:val="00C23D01"/>
    <w:rsid w:val="00C3366E"/>
    <w:rsid w:val="00C341C1"/>
    <w:rsid w:val="00C35059"/>
    <w:rsid w:val="00C42300"/>
    <w:rsid w:val="00C43224"/>
    <w:rsid w:val="00C43F0F"/>
    <w:rsid w:val="00C45968"/>
    <w:rsid w:val="00C51499"/>
    <w:rsid w:val="00C5752D"/>
    <w:rsid w:val="00C61A97"/>
    <w:rsid w:val="00C630DA"/>
    <w:rsid w:val="00C63214"/>
    <w:rsid w:val="00C725F7"/>
    <w:rsid w:val="00C76C46"/>
    <w:rsid w:val="00C833EC"/>
    <w:rsid w:val="00C921B3"/>
    <w:rsid w:val="00C931E7"/>
    <w:rsid w:val="00C93493"/>
    <w:rsid w:val="00C94BA4"/>
    <w:rsid w:val="00CA1A78"/>
    <w:rsid w:val="00CA2A97"/>
    <w:rsid w:val="00CB272A"/>
    <w:rsid w:val="00CB404A"/>
    <w:rsid w:val="00CB5EE4"/>
    <w:rsid w:val="00CB63D3"/>
    <w:rsid w:val="00CB7D0F"/>
    <w:rsid w:val="00CC4507"/>
    <w:rsid w:val="00CC6523"/>
    <w:rsid w:val="00CD137A"/>
    <w:rsid w:val="00CD16CB"/>
    <w:rsid w:val="00CD27E1"/>
    <w:rsid w:val="00CD30FC"/>
    <w:rsid w:val="00CD6AC9"/>
    <w:rsid w:val="00D01D3F"/>
    <w:rsid w:val="00D058C5"/>
    <w:rsid w:val="00D13563"/>
    <w:rsid w:val="00D14AD0"/>
    <w:rsid w:val="00D14B36"/>
    <w:rsid w:val="00D22ED7"/>
    <w:rsid w:val="00D25DFF"/>
    <w:rsid w:val="00D3020B"/>
    <w:rsid w:val="00D34121"/>
    <w:rsid w:val="00D342A0"/>
    <w:rsid w:val="00D3536C"/>
    <w:rsid w:val="00D36E6B"/>
    <w:rsid w:val="00D40CD8"/>
    <w:rsid w:val="00D4165C"/>
    <w:rsid w:val="00D41C04"/>
    <w:rsid w:val="00D461BB"/>
    <w:rsid w:val="00D524FD"/>
    <w:rsid w:val="00D53B7D"/>
    <w:rsid w:val="00D5403C"/>
    <w:rsid w:val="00D60799"/>
    <w:rsid w:val="00D61971"/>
    <w:rsid w:val="00D61F7F"/>
    <w:rsid w:val="00D66718"/>
    <w:rsid w:val="00D70E2B"/>
    <w:rsid w:val="00D7198C"/>
    <w:rsid w:val="00D80974"/>
    <w:rsid w:val="00D81416"/>
    <w:rsid w:val="00D82831"/>
    <w:rsid w:val="00D83ACF"/>
    <w:rsid w:val="00D84206"/>
    <w:rsid w:val="00D851F4"/>
    <w:rsid w:val="00D87B6A"/>
    <w:rsid w:val="00D91767"/>
    <w:rsid w:val="00D9381E"/>
    <w:rsid w:val="00D95262"/>
    <w:rsid w:val="00D95749"/>
    <w:rsid w:val="00D96EAD"/>
    <w:rsid w:val="00DA1F28"/>
    <w:rsid w:val="00DA4AC1"/>
    <w:rsid w:val="00DA53C5"/>
    <w:rsid w:val="00DA6CFA"/>
    <w:rsid w:val="00DB2282"/>
    <w:rsid w:val="00DC0BD5"/>
    <w:rsid w:val="00DC417C"/>
    <w:rsid w:val="00DC4B7A"/>
    <w:rsid w:val="00DC63FD"/>
    <w:rsid w:val="00DE1EAA"/>
    <w:rsid w:val="00DE215D"/>
    <w:rsid w:val="00DE61F4"/>
    <w:rsid w:val="00DE6EDB"/>
    <w:rsid w:val="00DE71C7"/>
    <w:rsid w:val="00DF23D9"/>
    <w:rsid w:val="00DF3840"/>
    <w:rsid w:val="00DF7238"/>
    <w:rsid w:val="00DF73CC"/>
    <w:rsid w:val="00E01CF9"/>
    <w:rsid w:val="00E13A7F"/>
    <w:rsid w:val="00E14394"/>
    <w:rsid w:val="00E17DB8"/>
    <w:rsid w:val="00E23379"/>
    <w:rsid w:val="00E258D0"/>
    <w:rsid w:val="00E27596"/>
    <w:rsid w:val="00E34D26"/>
    <w:rsid w:val="00E367E1"/>
    <w:rsid w:val="00E37FEF"/>
    <w:rsid w:val="00E437F7"/>
    <w:rsid w:val="00E43F8C"/>
    <w:rsid w:val="00E47F5F"/>
    <w:rsid w:val="00E50839"/>
    <w:rsid w:val="00E61AC1"/>
    <w:rsid w:val="00E61D74"/>
    <w:rsid w:val="00E65005"/>
    <w:rsid w:val="00E66955"/>
    <w:rsid w:val="00E66E4B"/>
    <w:rsid w:val="00E70A74"/>
    <w:rsid w:val="00E73E94"/>
    <w:rsid w:val="00E77C3A"/>
    <w:rsid w:val="00E816DC"/>
    <w:rsid w:val="00E83535"/>
    <w:rsid w:val="00E848E5"/>
    <w:rsid w:val="00E85AD5"/>
    <w:rsid w:val="00E86370"/>
    <w:rsid w:val="00E9270D"/>
    <w:rsid w:val="00EA1E3B"/>
    <w:rsid w:val="00EA316D"/>
    <w:rsid w:val="00EB0075"/>
    <w:rsid w:val="00EB4D16"/>
    <w:rsid w:val="00EB609B"/>
    <w:rsid w:val="00EB61BB"/>
    <w:rsid w:val="00EC3140"/>
    <w:rsid w:val="00EC4411"/>
    <w:rsid w:val="00EC5652"/>
    <w:rsid w:val="00EC7925"/>
    <w:rsid w:val="00ED31E7"/>
    <w:rsid w:val="00ED48AC"/>
    <w:rsid w:val="00ED4BCC"/>
    <w:rsid w:val="00EE0734"/>
    <w:rsid w:val="00EE0746"/>
    <w:rsid w:val="00EE2309"/>
    <w:rsid w:val="00EE5E51"/>
    <w:rsid w:val="00EE5FB8"/>
    <w:rsid w:val="00EF297A"/>
    <w:rsid w:val="00EF44FD"/>
    <w:rsid w:val="00EF5875"/>
    <w:rsid w:val="00EF74C6"/>
    <w:rsid w:val="00EF7AB4"/>
    <w:rsid w:val="00F0022C"/>
    <w:rsid w:val="00F02ECE"/>
    <w:rsid w:val="00F11925"/>
    <w:rsid w:val="00F12179"/>
    <w:rsid w:val="00F14AA3"/>
    <w:rsid w:val="00F23B37"/>
    <w:rsid w:val="00F248B5"/>
    <w:rsid w:val="00F2607A"/>
    <w:rsid w:val="00F32CE8"/>
    <w:rsid w:val="00F35A10"/>
    <w:rsid w:val="00F42554"/>
    <w:rsid w:val="00F43CC4"/>
    <w:rsid w:val="00F4526F"/>
    <w:rsid w:val="00F47ADE"/>
    <w:rsid w:val="00F51DAA"/>
    <w:rsid w:val="00F5442F"/>
    <w:rsid w:val="00F55FEC"/>
    <w:rsid w:val="00F576E7"/>
    <w:rsid w:val="00F62785"/>
    <w:rsid w:val="00F63AE4"/>
    <w:rsid w:val="00F6707F"/>
    <w:rsid w:val="00F70C73"/>
    <w:rsid w:val="00F75870"/>
    <w:rsid w:val="00F80B0B"/>
    <w:rsid w:val="00F81F70"/>
    <w:rsid w:val="00F83793"/>
    <w:rsid w:val="00F83EE3"/>
    <w:rsid w:val="00F92F1F"/>
    <w:rsid w:val="00F957B8"/>
    <w:rsid w:val="00FA7483"/>
    <w:rsid w:val="00FB4EEB"/>
    <w:rsid w:val="00FB694B"/>
    <w:rsid w:val="00FC04AB"/>
    <w:rsid w:val="00FC0FB7"/>
    <w:rsid w:val="00FC3DCF"/>
    <w:rsid w:val="00FC4C15"/>
    <w:rsid w:val="00FC6C7C"/>
    <w:rsid w:val="00FC793A"/>
    <w:rsid w:val="00FD0F0F"/>
    <w:rsid w:val="00FD49BF"/>
    <w:rsid w:val="00FD4BD9"/>
    <w:rsid w:val="00FD55A8"/>
    <w:rsid w:val="00FE0F84"/>
    <w:rsid w:val="00FE609C"/>
    <w:rsid w:val="00FF14AF"/>
    <w:rsid w:val="00FF260A"/>
    <w:rsid w:val="00FF5ED8"/>
    <w:rsid w:val="0196A35F"/>
    <w:rsid w:val="01E14D9F"/>
    <w:rsid w:val="023004B4"/>
    <w:rsid w:val="023DB00B"/>
    <w:rsid w:val="02D5B95F"/>
    <w:rsid w:val="054EB34E"/>
    <w:rsid w:val="066816A1"/>
    <w:rsid w:val="077D48E7"/>
    <w:rsid w:val="07AF24D1"/>
    <w:rsid w:val="07CE1363"/>
    <w:rsid w:val="07E7A722"/>
    <w:rsid w:val="089A3197"/>
    <w:rsid w:val="08EAFB4A"/>
    <w:rsid w:val="093D1BCE"/>
    <w:rsid w:val="099E9D41"/>
    <w:rsid w:val="0B606C49"/>
    <w:rsid w:val="0BA447BA"/>
    <w:rsid w:val="0BD4C05F"/>
    <w:rsid w:val="0C112D8B"/>
    <w:rsid w:val="0CD29DFE"/>
    <w:rsid w:val="0CF4619A"/>
    <w:rsid w:val="0DF3655F"/>
    <w:rsid w:val="0E6FE3AE"/>
    <w:rsid w:val="0E7F6EB7"/>
    <w:rsid w:val="0EB50BC0"/>
    <w:rsid w:val="0EE91EF6"/>
    <w:rsid w:val="0F3A50BD"/>
    <w:rsid w:val="0F60F8FF"/>
    <w:rsid w:val="0FBBA6A6"/>
    <w:rsid w:val="10352239"/>
    <w:rsid w:val="12229D17"/>
    <w:rsid w:val="1297A89E"/>
    <w:rsid w:val="12FDBD71"/>
    <w:rsid w:val="14085B51"/>
    <w:rsid w:val="14C420F2"/>
    <w:rsid w:val="15E9ECD9"/>
    <w:rsid w:val="15F14018"/>
    <w:rsid w:val="1689A7C8"/>
    <w:rsid w:val="168CCF6F"/>
    <w:rsid w:val="16AB7421"/>
    <w:rsid w:val="16B97E91"/>
    <w:rsid w:val="17679FC6"/>
    <w:rsid w:val="178524E3"/>
    <w:rsid w:val="17D42E80"/>
    <w:rsid w:val="17F03EA5"/>
    <w:rsid w:val="18D06A37"/>
    <w:rsid w:val="18D1C9CE"/>
    <w:rsid w:val="19388D71"/>
    <w:rsid w:val="1986CDDD"/>
    <w:rsid w:val="19E5AB42"/>
    <w:rsid w:val="19F78F98"/>
    <w:rsid w:val="1A32A3F1"/>
    <w:rsid w:val="1A41CDCC"/>
    <w:rsid w:val="1A8BC0C6"/>
    <w:rsid w:val="1B41AD40"/>
    <w:rsid w:val="1BFD9B64"/>
    <w:rsid w:val="1D101B4C"/>
    <w:rsid w:val="1F00DD33"/>
    <w:rsid w:val="1F4D8B8B"/>
    <w:rsid w:val="1F91F3FD"/>
    <w:rsid w:val="1FCB6710"/>
    <w:rsid w:val="20018228"/>
    <w:rsid w:val="208C534B"/>
    <w:rsid w:val="20AA643B"/>
    <w:rsid w:val="20F24CCA"/>
    <w:rsid w:val="2177535E"/>
    <w:rsid w:val="2199C0E1"/>
    <w:rsid w:val="22039B0C"/>
    <w:rsid w:val="2220279D"/>
    <w:rsid w:val="233D2352"/>
    <w:rsid w:val="24532941"/>
    <w:rsid w:val="25188105"/>
    <w:rsid w:val="25AB6BEA"/>
    <w:rsid w:val="25F7A80A"/>
    <w:rsid w:val="26852D86"/>
    <w:rsid w:val="26D24CEA"/>
    <w:rsid w:val="2710B707"/>
    <w:rsid w:val="278506F1"/>
    <w:rsid w:val="27D08AF9"/>
    <w:rsid w:val="2983BAAC"/>
    <w:rsid w:val="29A3B167"/>
    <w:rsid w:val="29D4E847"/>
    <w:rsid w:val="2A7076C5"/>
    <w:rsid w:val="2ADF56ED"/>
    <w:rsid w:val="2B1DEEE4"/>
    <w:rsid w:val="2C072A5B"/>
    <w:rsid w:val="2CFF2C82"/>
    <w:rsid w:val="2D15891A"/>
    <w:rsid w:val="2DA9807B"/>
    <w:rsid w:val="2DCFC574"/>
    <w:rsid w:val="2EC801CB"/>
    <w:rsid w:val="2ECFE207"/>
    <w:rsid w:val="2F5AFBAC"/>
    <w:rsid w:val="2F6CAFF6"/>
    <w:rsid w:val="304378A1"/>
    <w:rsid w:val="309E21E0"/>
    <w:rsid w:val="30B63056"/>
    <w:rsid w:val="3208F4BA"/>
    <w:rsid w:val="320A7358"/>
    <w:rsid w:val="3211D256"/>
    <w:rsid w:val="323DB1AA"/>
    <w:rsid w:val="32B3A227"/>
    <w:rsid w:val="32F6EE9C"/>
    <w:rsid w:val="33327AA4"/>
    <w:rsid w:val="339C7062"/>
    <w:rsid w:val="33E533FB"/>
    <w:rsid w:val="3472773D"/>
    <w:rsid w:val="347EA622"/>
    <w:rsid w:val="34EC853B"/>
    <w:rsid w:val="350D2DB0"/>
    <w:rsid w:val="35EC49B3"/>
    <w:rsid w:val="362CE657"/>
    <w:rsid w:val="36B81ACB"/>
    <w:rsid w:val="37E14762"/>
    <w:rsid w:val="38130D03"/>
    <w:rsid w:val="3823A417"/>
    <w:rsid w:val="3867B48F"/>
    <w:rsid w:val="3885DF9D"/>
    <w:rsid w:val="38A5866F"/>
    <w:rsid w:val="39381054"/>
    <w:rsid w:val="3938188C"/>
    <w:rsid w:val="39C90BB8"/>
    <w:rsid w:val="39DEC335"/>
    <w:rsid w:val="3A039B87"/>
    <w:rsid w:val="3A1DAAAD"/>
    <w:rsid w:val="3B071663"/>
    <w:rsid w:val="3B23B512"/>
    <w:rsid w:val="3C02EC2C"/>
    <w:rsid w:val="3D76CE2A"/>
    <w:rsid w:val="3E2BED92"/>
    <w:rsid w:val="3E99E9D3"/>
    <w:rsid w:val="3EFDA3E0"/>
    <w:rsid w:val="3F1444C7"/>
    <w:rsid w:val="3FB19246"/>
    <w:rsid w:val="3FFB0165"/>
    <w:rsid w:val="4053854C"/>
    <w:rsid w:val="4167E152"/>
    <w:rsid w:val="42181D36"/>
    <w:rsid w:val="423C3EE0"/>
    <w:rsid w:val="4272B705"/>
    <w:rsid w:val="433F2153"/>
    <w:rsid w:val="43589A20"/>
    <w:rsid w:val="43807C53"/>
    <w:rsid w:val="440F8948"/>
    <w:rsid w:val="4448126B"/>
    <w:rsid w:val="44C23FA9"/>
    <w:rsid w:val="45140C5D"/>
    <w:rsid w:val="45239290"/>
    <w:rsid w:val="45352520"/>
    <w:rsid w:val="4563F43F"/>
    <w:rsid w:val="45DC2F9A"/>
    <w:rsid w:val="46B54010"/>
    <w:rsid w:val="47284320"/>
    <w:rsid w:val="48BA39F7"/>
    <w:rsid w:val="49597E92"/>
    <w:rsid w:val="4A9CB330"/>
    <w:rsid w:val="4AAE91BA"/>
    <w:rsid w:val="4BB2097B"/>
    <w:rsid w:val="4C75D183"/>
    <w:rsid w:val="4CA28003"/>
    <w:rsid w:val="4D53D0CE"/>
    <w:rsid w:val="4E1CED84"/>
    <w:rsid w:val="4F20851F"/>
    <w:rsid w:val="4F5A0943"/>
    <w:rsid w:val="52392AFB"/>
    <w:rsid w:val="52B3FCC2"/>
    <w:rsid w:val="52BFE4A6"/>
    <w:rsid w:val="532CCA04"/>
    <w:rsid w:val="53589246"/>
    <w:rsid w:val="53635866"/>
    <w:rsid w:val="538CAB89"/>
    <w:rsid w:val="53D1D666"/>
    <w:rsid w:val="5498CC09"/>
    <w:rsid w:val="54DFF74C"/>
    <w:rsid w:val="55A4C08E"/>
    <w:rsid w:val="55CFA89C"/>
    <w:rsid w:val="587D6ED8"/>
    <w:rsid w:val="588FB60B"/>
    <w:rsid w:val="58AC4429"/>
    <w:rsid w:val="59573888"/>
    <w:rsid w:val="5A338DA6"/>
    <w:rsid w:val="5AE11517"/>
    <w:rsid w:val="5CD44380"/>
    <w:rsid w:val="5CFAFA1F"/>
    <w:rsid w:val="5D78F0C8"/>
    <w:rsid w:val="5E00E4CB"/>
    <w:rsid w:val="5E50A2DA"/>
    <w:rsid w:val="5E5C8476"/>
    <w:rsid w:val="5F003286"/>
    <w:rsid w:val="5F089288"/>
    <w:rsid w:val="5F3C4CE2"/>
    <w:rsid w:val="5FB1BAA9"/>
    <w:rsid w:val="603A0AC2"/>
    <w:rsid w:val="61011EBF"/>
    <w:rsid w:val="61AD6843"/>
    <w:rsid w:val="61D1562E"/>
    <w:rsid w:val="61D479A0"/>
    <w:rsid w:val="6204B5B0"/>
    <w:rsid w:val="629D268E"/>
    <w:rsid w:val="6369B575"/>
    <w:rsid w:val="63A1CCBF"/>
    <w:rsid w:val="63AAD071"/>
    <w:rsid w:val="63E22F62"/>
    <w:rsid w:val="63F1CC1A"/>
    <w:rsid w:val="641576F4"/>
    <w:rsid w:val="644A278F"/>
    <w:rsid w:val="65520123"/>
    <w:rsid w:val="658B09D7"/>
    <w:rsid w:val="658D2277"/>
    <w:rsid w:val="65AEB12E"/>
    <w:rsid w:val="65BE7DE9"/>
    <w:rsid w:val="6631B79B"/>
    <w:rsid w:val="665A8D7B"/>
    <w:rsid w:val="667111F5"/>
    <w:rsid w:val="66ABE188"/>
    <w:rsid w:val="66E22F2C"/>
    <w:rsid w:val="674036E0"/>
    <w:rsid w:val="67978407"/>
    <w:rsid w:val="68A4828B"/>
    <w:rsid w:val="697EDB13"/>
    <w:rsid w:val="699020D3"/>
    <w:rsid w:val="69A20FAE"/>
    <w:rsid w:val="6A6091CF"/>
    <w:rsid w:val="6A75E120"/>
    <w:rsid w:val="6AAF83A7"/>
    <w:rsid w:val="6B18A0F4"/>
    <w:rsid w:val="6BA29855"/>
    <w:rsid w:val="6C83C1C3"/>
    <w:rsid w:val="6DD03794"/>
    <w:rsid w:val="6EB125E6"/>
    <w:rsid w:val="6F3D9ECE"/>
    <w:rsid w:val="6F42CAD5"/>
    <w:rsid w:val="6F561BF5"/>
    <w:rsid w:val="6FF29320"/>
    <w:rsid w:val="7016B2D9"/>
    <w:rsid w:val="7056FC6E"/>
    <w:rsid w:val="7064B79E"/>
    <w:rsid w:val="71523A57"/>
    <w:rsid w:val="71B18862"/>
    <w:rsid w:val="7218012D"/>
    <w:rsid w:val="72C76106"/>
    <w:rsid w:val="72F8C64B"/>
    <w:rsid w:val="734CCBE3"/>
    <w:rsid w:val="7414541D"/>
    <w:rsid w:val="752A3F54"/>
    <w:rsid w:val="752EF6C7"/>
    <w:rsid w:val="753341B3"/>
    <w:rsid w:val="75DFC8EA"/>
    <w:rsid w:val="767A7727"/>
    <w:rsid w:val="768CB28D"/>
    <w:rsid w:val="76B72131"/>
    <w:rsid w:val="76C52FDD"/>
    <w:rsid w:val="77082795"/>
    <w:rsid w:val="776AB88F"/>
    <w:rsid w:val="77C0504F"/>
    <w:rsid w:val="7900DE84"/>
    <w:rsid w:val="7930A2A8"/>
    <w:rsid w:val="79488F8F"/>
    <w:rsid w:val="797356EB"/>
    <w:rsid w:val="7B2CDD5A"/>
    <w:rsid w:val="7B4DB193"/>
    <w:rsid w:val="7B58E072"/>
    <w:rsid w:val="7C4C2B3B"/>
    <w:rsid w:val="7CC764B4"/>
    <w:rsid w:val="7D594F33"/>
    <w:rsid w:val="7D633BAD"/>
    <w:rsid w:val="7D8AC485"/>
    <w:rsid w:val="7F09540C"/>
    <w:rsid w:val="7F7C3C36"/>
    <w:rsid w:val="7FA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2A9957"/>
  <w15:chartTrackingRefBased/>
  <w15:docId w15:val="{2F513E10-9925-4146-B1AA-A5BD89D8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9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4161C2B73AB52C43BCF9A495BDB42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30E4F-C56A-244F-93BF-1B567207F041}"/>
      </w:docPartPr>
      <w:docPartBody>
        <w:p w:rsidR="00807C08" w:rsidRDefault="004108F0">
          <w:pPr>
            <w:pStyle w:val="4161C2B73AB52C43BCF9A495BDB42C68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A573DB00677D8549BCAD814001C0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5AC43-A968-AB4C-A7D3-B5FD664F2948}"/>
      </w:docPartPr>
      <w:docPartBody>
        <w:p w:rsidR="00807C08" w:rsidRDefault="00807C08" w:rsidP="00807C08">
          <w:pPr>
            <w:pStyle w:val="A573DB00677D8549BCAD814001C07480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2818C1"/>
    <w:rsid w:val="00315836"/>
    <w:rsid w:val="004108F0"/>
    <w:rsid w:val="004A452B"/>
    <w:rsid w:val="00673365"/>
    <w:rsid w:val="00753C81"/>
    <w:rsid w:val="007A3103"/>
    <w:rsid w:val="00807C08"/>
    <w:rsid w:val="00877255"/>
    <w:rsid w:val="00A414A1"/>
    <w:rsid w:val="00AE535D"/>
    <w:rsid w:val="00BC6AC5"/>
    <w:rsid w:val="00BF4FE7"/>
    <w:rsid w:val="00D603C0"/>
    <w:rsid w:val="00D678C0"/>
    <w:rsid w:val="00D7198C"/>
    <w:rsid w:val="00D7487C"/>
    <w:rsid w:val="00DC417C"/>
    <w:rsid w:val="00E3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A459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807C08"/>
    <w:rPr>
      <w:i/>
      <w:iCs/>
      <w:color w:val="auto"/>
    </w:rPr>
  </w:style>
  <w:style w:type="paragraph" w:customStyle="1" w:styleId="4161C2B73AB52C43BCF9A495BDB42C68">
    <w:name w:val="4161C2B73AB52C43BCF9A495BDB42C6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73DB00677D8549BCAD814001C07480">
    <w:name w:val="A573DB00677D8549BCAD814001C07480"/>
    <w:rsid w:val="00807C0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3843FD203F8469EC684D64F27F568" ma:contentTypeVersion="10" ma:contentTypeDescription="Create a new document." ma:contentTypeScope="" ma:versionID="0777c986cbb7b07fafd6c6a7ea9bf20e">
  <xsd:schema xmlns:xsd="http://www.w3.org/2001/XMLSchema" xmlns:xs="http://www.w3.org/2001/XMLSchema" xmlns:p="http://schemas.microsoft.com/office/2006/metadata/properties" xmlns:ns2="d9f0fea6-ffc4-48f9-b11b-ed4566f4287f" targetNamespace="http://schemas.microsoft.com/office/2006/metadata/properties" ma:root="true" ma:fieldsID="774e094d63805bcdd2a979f761c1fe5d" ns2:_="">
    <xsd:import namespace="d9f0fea6-ffc4-48f9-b11b-ed4566f4287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0fea6-ffc4-48f9-b11b-ed4566f428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f0fea6-ffc4-48f9-b11b-ed4566f428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F7A072-F85D-4A98-B40A-0F6A870DF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0fea6-ffc4-48f9-b11b-ed4566f42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C0CE1-C84C-4EA2-90DE-B4E3B875B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A8BEF-DE61-4DFC-B611-8B0B312F49C5}">
  <ds:schemaRefs>
    <ds:schemaRef ds:uri="http://schemas.microsoft.com/office/2006/metadata/properties"/>
    <ds:schemaRef ds:uri="http://schemas.microsoft.com/office/infopath/2007/PartnerControls"/>
    <ds:schemaRef ds:uri="d9f0fea6-ffc4-48f9-b11b-ed4566f428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C:\Users\rchan\AppData\Roaming\Microsoft\Templates\Meeting minutes.dotx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cp:lastModifiedBy>Magnan, Joshua</cp:lastModifiedBy>
  <cp:revision>2</cp:revision>
  <dcterms:created xsi:type="dcterms:W3CDTF">2024-11-07T16:01:00Z</dcterms:created>
  <dcterms:modified xsi:type="dcterms:W3CDTF">2024-11-07T16:01:00Z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  <property fmtid="{D5CDD505-2E9C-101B-9397-08002B2CF9AE}" pid="3" name="ContentTypeId">
    <vt:lpwstr>0x010100E940DCEB12F1B74BB4C78279C22A4348</vt:lpwstr>
  </property>
  <property fmtid="{D5CDD505-2E9C-101B-9397-08002B2CF9AE}" pid="4" name="Order">
    <vt:r8>3785800</vt:r8>
  </property>
  <property fmtid="{D5CDD505-2E9C-101B-9397-08002B2CF9AE}" pid="5" name="MediaServiceImageTags">
    <vt:lpwstr/>
  </property>
</Properties>
</file>